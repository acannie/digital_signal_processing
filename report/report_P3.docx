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98" w:rsidRDefault="00E00198">
      <w:r>
        <w:rPr>
          <w:rFonts w:hint="eastAsia"/>
        </w:rPr>
        <w:t>P3-A</w:t>
      </w:r>
    </w:p>
    <w:p w:rsidR="00E00198" w:rsidRDefault="001774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pt;height:314.8pt">
            <v:imagedata r:id="rId6" o:title="3a"/>
          </v:shape>
        </w:pict>
      </w:r>
    </w:p>
    <w:p w:rsidR="00E00198" w:rsidRDefault="00E00198">
      <w:pPr>
        <w:widowControl/>
        <w:jc w:val="left"/>
      </w:pPr>
      <w:r>
        <w:br w:type="page"/>
      </w:r>
    </w:p>
    <w:p w:rsidR="00E00198" w:rsidRDefault="00E00198">
      <w:r>
        <w:lastRenderedPageBreak/>
        <w:t>P3-B</w:t>
      </w:r>
    </w:p>
    <w:p w:rsidR="00E00198" w:rsidRDefault="0017741A" w:rsidP="00E00198">
      <w:r>
        <w:pict>
          <v:shape id="_x0000_i1026" type="#_x0000_t75" style="width:420.3pt;height:314.8pt">
            <v:imagedata r:id="rId7" o:title="3b"/>
          </v:shape>
        </w:pict>
      </w:r>
    </w:p>
    <w:p w:rsidR="00E00198" w:rsidRDefault="00E00198">
      <w:pPr>
        <w:widowControl/>
        <w:jc w:val="left"/>
      </w:pPr>
      <w:r>
        <w:br w:type="page"/>
      </w:r>
    </w:p>
    <w:p w:rsidR="00E00198" w:rsidRDefault="00E00198" w:rsidP="00E00198">
      <w:r>
        <w:rPr>
          <w:rFonts w:hint="eastAsia"/>
        </w:rPr>
        <w:lastRenderedPageBreak/>
        <w:t>P3-C</w:t>
      </w:r>
    </w:p>
    <w:p w:rsidR="00600409" w:rsidRDefault="0017741A">
      <w:pPr>
        <w:rPr>
          <w:rFonts w:hint="eastAsia"/>
        </w:rPr>
      </w:pPr>
      <w:r>
        <w:pict>
          <v:shape id="_x0000_i1027" type="#_x0000_t75" style="width:420.3pt;height:314.8pt">
            <v:imagedata r:id="rId8" o:title="3c"/>
          </v:shape>
        </w:pict>
      </w:r>
    </w:p>
    <w:p w:rsidR="000F221E" w:rsidRDefault="000F221E">
      <w:pPr>
        <w:widowControl/>
        <w:jc w:val="left"/>
      </w:pPr>
      <w:r>
        <w:br w:type="page"/>
      </w:r>
    </w:p>
    <w:p w:rsidR="000F221E" w:rsidRDefault="000F221E">
      <w:pPr>
        <w:rPr>
          <w:rFonts w:hint="eastAsia"/>
        </w:rPr>
      </w:pPr>
    </w:p>
    <w:p w:rsidR="000F221E" w:rsidRDefault="000F221E">
      <w:r>
        <w:t>P3-D</w:t>
      </w:r>
    </w:p>
    <w:p w:rsidR="000F221E" w:rsidRDefault="000F221E" w:rsidP="000F221E">
      <w:pPr>
        <w:jc w:val="center"/>
        <w:rPr>
          <w:rFonts w:hint="eastAsia"/>
        </w:rPr>
      </w:pPr>
      <w:r w:rsidRPr="000F221E">
        <w:rPr>
          <w:rFonts w:hint="eastAsia"/>
          <w:noProof/>
        </w:rPr>
        <w:drawing>
          <wp:inline distT="0" distB="0" distL="0" distR="0">
            <wp:extent cx="5018568" cy="369351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15" b="35689"/>
                    <a:stretch/>
                  </pic:blipFill>
                  <pic:spPr bwMode="auto">
                    <a:xfrm>
                      <a:off x="0" y="0"/>
                      <a:ext cx="5034854" cy="370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2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1A" w:rsidRDefault="0017741A" w:rsidP="0017741A">
      <w:r>
        <w:separator/>
      </w:r>
    </w:p>
  </w:endnote>
  <w:endnote w:type="continuationSeparator" w:id="0">
    <w:p w:rsidR="0017741A" w:rsidRDefault="0017741A" w:rsidP="0017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1A" w:rsidRDefault="0017741A" w:rsidP="0017741A">
      <w:r>
        <w:separator/>
      </w:r>
    </w:p>
  </w:footnote>
  <w:footnote w:type="continuationSeparator" w:id="0">
    <w:p w:rsidR="0017741A" w:rsidRDefault="0017741A" w:rsidP="00177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5B"/>
    <w:rsid w:val="000F221E"/>
    <w:rsid w:val="0017741A"/>
    <w:rsid w:val="0065695B"/>
    <w:rsid w:val="008E7A30"/>
    <w:rsid w:val="00D86EEF"/>
    <w:rsid w:val="00E0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0B85E5"/>
  <w15:chartTrackingRefBased/>
  <w15:docId w15:val="{849AD210-0601-4D6D-8E1C-0F3304F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4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41A"/>
  </w:style>
  <w:style w:type="paragraph" w:styleId="a5">
    <w:name w:val="footer"/>
    <w:basedOn w:val="a"/>
    <w:link w:val="a6"/>
    <w:uiPriority w:val="99"/>
    <w:unhideWhenUsed/>
    <w:rsid w:val="001774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7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64E3C405.dotm</Template>
  <TotalTime>45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Kanazawa University (Build151007)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se160039</dc:creator>
  <cp:keywords/>
  <dc:description/>
  <cp:lastModifiedBy>se160039</cp:lastModifiedBy>
  <cp:revision>3</cp:revision>
  <dcterms:created xsi:type="dcterms:W3CDTF">2018-07-09T08:10:00Z</dcterms:created>
  <dcterms:modified xsi:type="dcterms:W3CDTF">2018-07-15T12:44:00Z</dcterms:modified>
</cp:coreProperties>
</file>